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Style w:val="Publishwithline"/>
              <w:rFonts w:ascii="Calibri" w:hAnsi="Calibri"/>
              <w:sz w:val="28"/>
              <w:szCs w:val="28"/>
              <w:bdr w:val="none" w:sz="0" w:space="0" w:color="auto" w:frame="1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C51700C-BC47-486C-9793-71A078E43043}"/>
            <w:text/>
          </w:sdtPr>
          <w:sdtContent>
            <w:p w:rsidR="004D45E3" w:rsidRDefault="009E0B8B">
              <w:pPr>
                <w:pStyle w:val="Publishwithline"/>
              </w:pPr>
              <w:r w:rsidRPr="009E0B8B">
                <w:rPr>
                  <w:rStyle w:val="Publishwithline"/>
                  <w:rFonts w:ascii="Calibri" w:hAnsi="Calibri"/>
                  <w:sz w:val="28"/>
                  <w:szCs w:val="28"/>
                  <w:bdr w:val="none" w:sz="0" w:space="0" w:color="auto" w:frame="1"/>
                </w:rPr>
                <w:t>KL25 Signal Multiplexing and Pin Assignments</w:t>
              </w:r>
            </w:p>
          </w:sdtContent>
        </w:sdt>
        <w:p w:rsidR="004D45E3" w:rsidRDefault="004D45E3">
          <w:pPr>
            <w:pStyle w:val="underline"/>
          </w:pPr>
        </w:p>
        <w:p w:rsidR="004D45E3" w:rsidRDefault="009E0B8B">
          <w:pPr>
            <w:pStyle w:val="PadderBetweenControlandBody"/>
          </w:pPr>
        </w:p>
      </w:sdtContent>
    </w:sdt>
    <w:p w:rsidR="009E0B8B" w:rsidRPr="009E0B8B" w:rsidRDefault="009E0B8B" w:rsidP="009E0B8B">
      <w:pPr>
        <w:spacing w:before="150" w:after="150"/>
        <w:rPr>
          <w:rFonts w:ascii="Calibri" w:eastAsia="宋体" w:hAnsi="Calibri" w:cs="宋体"/>
          <w:szCs w:val="22"/>
        </w:rPr>
      </w:pPr>
      <w:r>
        <w:rPr>
          <w:rFonts w:ascii="Calibri" w:eastAsia="宋体" w:hAnsi="Calibri" w:cs="宋体"/>
          <w:noProof/>
          <w:color w:val="669966"/>
          <w:szCs w:val="22"/>
        </w:rPr>
        <w:drawing>
          <wp:inline distT="0" distB="0" distL="0" distR="0">
            <wp:extent cx="6133465" cy="836930"/>
            <wp:effectExtent l="0" t="0" r="635" b="1270"/>
            <wp:docPr id="4" name="图片 4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B8B" w:rsidRPr="009E0B8B" w:rsidRDefault="009E0B8B" w:rsidP="009E0B8B">
      <w:pPr>
        <w:spacing w:before="150" w:after="150"/>
        <w:rPr>
          <w:rFonts w:ascii="Calibri" w:eastAsia="宋体" w:hAnsi="Calibri" w:cs="宋体"/>
          <w:szCs w:val="22"/>
        </w:rPr>
      </w:pPr>
      <w:r>
        <w:rPr>
          <w:rFonts w:ascii="Calibri" w:eastAsia="宋体" w:hAnsi="Calibri" w:cs="宋体"/>
          <w:noProof/>
          <w:color w:val="669966"/>
          <w:szCs w:val="22"/>
        </w:rPr>
        <w:drawing>
          <wp:inline distT="0" distB="0" distL="0" distR="0">
            <wp:extent cx="6133465" cy="8005445"/>
            <wp:effectExtent l="0" t="0" r="635" b="0"/>
            <wp:docPr id="3" name="图片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80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0B8B" w:rsidRPr="009E0B8B" w:rsidRDefault="009E0B8B" w:rsidP="009E0B8B">
      <w:pPr>
        <w:spacing w:before="150" w:after="150"/>
        <w:rPr>
          <w:rFonts w:ascii="Calibri" w:eastAsia="宋体" w:hAnsi="Calibri" w:cs="宋体"/>
          <w:szCs w:val="22"/>
        </w:rPr>
      </w:pPr>
      <w:r>
        <w:rPr>
          <w:rFonts w:ascii="Calibri" w:eastAsia="宋体" w:hAnsi="Calibri" w:cs="宋体"/>
          <w:noProof/>
          <w:color w:val="669966"/>
          <w:szCs w:val="22"/>
        </w:rPr>
        <w:drawing>
          <wp:inline distT="0" distB="0" distL="0" distR="0">
            <wp:extent cx="6133465" cy="8074025"/>
            <wp:effectExtent l="0" t="0" r="635" b="3175"/>
            <wp:docPr id="2" name="图片 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807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B8B" w:rsidRPr="009E0B8B" w:rsidRDefault="009E0B8B" w:rsidP="009E0B8B">
      <w:pPr>
        <w:spacing w:before="150" w:after="150"/>
        <w:rPr>
          <w:rFonts w:ascii="Calibri" w:eastAsia="宋体" w:hAnsi="Calibri" w:cs="宋体"/>
          <w:szCs w:val="22"/>
        </w:rPr>
      </w:pPr>
      <w:r>
        <w:rPr>
          <w:rFonts w:ascii="Calibri" w:eastAsia="宋体" w:hAnsi="Calibri" w:cs="宋体"/>
          <w:noProof/>
          <w:color w:val="669966"/>
          <w:szCs w:val="22"/>
        </w:rPr>
        <w:drawing>
          <wp:inline distT="0" distB="0" distL="0" distR="0">
            <wp:extent cx="6133465" cy="2553335"/>
            <wp:effectExtent l="0" t="0" r="635" b="0"/>
            <wp:docPr id="1" name="图片 1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E3" w:rsidRDefault="004D45E3"/>
    <w:sectPr w:rsidR="004D45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9E0B8B"/>
    <w:rsid w:val="004D45E3"/>
    <w:rsid w:val="009E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9E0B8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9E0B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9E0B8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9E0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159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354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ZJ\AppData\Local\Temp\WindowsLiveWriter1286139640\supfiles5581CFF\image17.p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file:///C:\Users\LZJ\AppData\Local\Temp\WindowsLiveWriter1286139640\supfiles5581CFF\image19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LZJ\AppData\Local\Temp\WindowsLiveWriter1286139640\supfiles5581CFF\image3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file:///C:\Users\LZJ\AppData\Local\Temp\WindowsLiveWriter1286139640\supfiles5581CFF\image18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22"/>
    <w:rsid w:val="00235971"/>
    <w:rsid w:val="0092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512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51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KL25 Signal Multiplexing and Pin Assignments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C51700C-BC47-486C-9793-71A078E43043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LZJ</dc:creator>
  <cp:lastModifiedBy>LZJ</cp:lastModifiedBy>
  <cp:revision>1</cp:revision>
  <dcterms:created xsi:type="dcterms:W3CDTF">2016-01-14T17:08:00Z</dcterms:created>
  <dcterms:modified xsi:type="dcterms:W3CDTF">2016-01-14T17:09:00Z</dcterms:modified>
</cp:coreProperties>
</file>